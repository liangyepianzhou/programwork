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9699FF" w14:textId="77777777" w:rsidR="007E588E" w:rsidRDefault="00575A00" w:rsidP="00F6052A">
      <w:pPr>
        <w:pStyle w:val="1"/>
        <w:autoSpaceDN w:val="0"/>
        <w:ind w:firstLineChars="0" w:firstLine="0"/>
        <w:jc w:val="center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第三</w:t>
      </w:r>
      <w:r w:rsidR="006B6A15">
        <w:rPr>
          <w:rFonts w:ascii="幼圆" w:eastAsia="幼圆" w:hint="eastAsia"/>
          <w:color w:val="000000"/>
          <w:spacing w:val="16"/>
          <w:sz w:val="28"/>
          <w:szCs w:val="28"/>
        </w:rPr>
        <w:t>周学习笔记</w:t>
      </w:r>
    </w:p>
    <w:p w14:paraId="059EA841" w14:textId="77777777" w:rsidR="007E588E" w:rsidRPr="00473ECE" w:rsidRDefault="006B6A15" w:rsidP="00473ECE">
      <w:pPr>
        <w:pStyle w:val="1"/>
        <w:autoSpaceDN w:val="0"/>
        <w:ind w:firstLineChars="0" w:firstLine="0"/>
        <w:jc w:val="center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07月</w:t>
      </w:r>
      <w:r w:rsidR="00C353DF">
        <w:rPr>
          <w:rFonts w:ascii="幼圆" w:eastAsia="幼圆" w:hint="eastAsia"/>
          <w:color w:val="000000"/>
          <w:spacing w:val="16"/>
          <w:sz w:val="28"/>
          <w:szCs w:val="28"/>
        </w:rPr>
        <w:t>23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日</w:t>
      </w:r>
    </w:p>
    <w:p w14:paraId="32A96635" w14:textId="1BE32EE0" w:rsidR="00565D7E" w:rsidRDefault="00C353DF" w:rsidP="00F6052A">
      <w:pPr>
        <w:widowControl/>
        <w:shd w:val="clear" w:color="auto" w:fill="FFFFFF"/>
        <w:spacing w:line="222" w:lineRule="atLeast"/>
        <w:jc w:val="left"/>
        <w:textAlignment w:val="baseline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proofErr w:type="gramStart"/>
      <w:r w:rsidRPr="00C353DF"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一</w:t>
      </w:r>
      <w:proofErr w:type="gramEnd"/>
      <w:r w:rsidRPr="00C353DF"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线程 进程区别</w:t>
      </w:r>
    </w:p>
    <w:p w14:paraId="758A0E41" w14:textId="18419488" w:rsidR="00FE5638" w:rsidRPr="00FE5638" w:rsidRDefault="00FE5638" w:rsidP="00F6052A">
      <w:pPr>
        <w:widowControl/>
        <w:shd w:val="clear" w:color="auto" w:fill="FFFFFF"/>
        <w:spacing w:line="222" w:lineRule="atLeast"/>
        <w:jc w:val="left"/>
        <w:textAlignment w:val="baseline"/>
        <w:rPr>
          <w:rFonts w:ascii="Arial" w:hAnsi="Arial" w:cs="Arial" w:hint="eastAsia"/>
          <w:bCs/>
          <w:color w:val="333333"/>
          <w:kern w:val="0"/>
          <w:sz w:val="14"/>
          <w:szCs w:val="14"/>
        </w:rPr>
      </w:pPr>
      <w:r w:rsidRPr="00FE5638">
        <w:rPr>
          <w:rFonts w:ascii="Arial" w:hAnsi="Arial" w:cs="Arial" w:hint="eastAsia"/>
          <w:bCs/>
          <w:color w:val="333333"/>
          <w:kern w:val="0"/>
          <w:sz w:val="14"/>
          <w:szCs w:val="14"/>
        </w:rPr>
        <w:t>进程是正在进行的程序，线程是进程的执行路径，一个进程里可以包含多个线程</w:t>
      </w:r>
    </w:p>
    <w:p w14:paraId="25C23CD8" w14:textId="77777777" w:rsidR="00FE5638" w:rsidRDefault="00C353DF" w:rsidP="00F6052A">
      <w:pPr>
        <w:widowControl/>
        <w:shd w:val="clear" w:color="auto" w:fill="FFFFFF"/>
        <w:spacing w:before="240" w:line="222" w:lineRule="atLeast"/>
        <w:jc w:val="left"/>
        <w:textAlignment w:val="baseline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二：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实现线程几种方式</w:t>
      </w:r>
    </w:p>
    <w:p w14:paraId="2D7727D8" w14:textId="418F94FA" w:rsidR="00FE5638" w:rsidRDefault="00FE5638" w:rsidP="00F6052A">
      <w:pPr>
        <w:widowControl/>
        <w:shd w:val="clear" w:color="auto" w:fill="FFFFFF"/>
        <w:spacing w:before="240" w:line="222" w:lineRule="atLeast"/>
        <w:jc w:val="left"/>
        <w:textAlignment w:val="baseline"/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</w:pPr>
      <w:r w:rsidRPr="00FE5638">
        <w:rPr>
          <w:rFonts w:asciiTheme="minorEastAsia" w:eastAsiaTheme="minorEastAsia" w:hAnsiTheme="minorEastAsia" w:hint="eastAsia"/>
          <w:color w:val="000000"/>
          <w:spacing w:val="16"/>
          <w:sz w:val="24"/>
          <w:szCs w:val="24"/>
        </w:rPr>
        <w:t>继承Thread类，重写run（）：</w:t>
      </w:r>
      <w:r w:rsidRPr="00FE5638">
        <w:rPr>
          <w:rFonts w:asciiTheme="minorEastAsia" w:eastAsiaTheme="minorEastAsia" w:hAnsiTheme="minorEastAsia"/>
          <w:color w:val="000000"/>
          <w:spacing w:val="16"/>
          <w:sz w:val="15"/>
          <w:szCs w:val="15"/>
        </w:rPr>
        <w:t>实现方式很简单，只需要创建一个类去继承Thread类然后重写run方法，在main方法中调用该类实例对象的start方法即可实现多线程并发。</w:t>
      </w:r>
    </w:p>
    <w:p w14:paraId="084CE1D5" w14:textId="63D4ADCC" w:rsidR="00FE5638" w:rsidRPr="009179EC" w:rsidRDefault="00FE5638" w:rsidP="00F6052A">
      <w:pPr>
        <w:widowControl/>
        <w:shd w:val="clear" w:color="auto" w:fill="FFFFFF"/>
        <w:spacing w:before="240" w:line="222" w:lineRule="atLeast"/>
        <w:jc w:val="left"/>
        <w:textAlignment w:val="baseline"/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</w:pPr>
      <w:r w:rsidRPr="000273F2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实现runnable接口，重写实现run（）方法</w:t>
      </w:r>
      <w:r w:rsidR="009179EC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和继承Thread类相似，写一个实现类，在main函数里面，将runnable实现</w:t>
      </w:r>
      <w:proofErr w:type="gramStart"/>
      <w:r w:rsidR="009179EC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类对象</w:t>
      </w:r>
      <w:proofErr w:type="gramEnd"/>
      <w:r w:rsidR="009179EC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作为参数传递给一个Thread类对象，并调用其start方法即可实现多线程并发。</w:t>
      </w:r>
    </w:p>
    <w:p w14:paraId="50A6C648" w14:textId="692A65E1" w:rsidR="00FE5638" w:rsidRPr="009179EC" w:rsidRDefault="00FE5638" w:rsidP="00F6052A">
      <w:pPr>
        <w:widowControl/>
        <w:shd w:val="clear" w:color="auto" w:fill="FFFFFF"/>
        <w:spacing w:before="240" w:line="222" w:lineRule="atLeast"/>
        <w:jc w:val="left"/>
        <w:textAlignment w:val="baseline"/>
        <w:rPr>
          <w:rFonts w:asciiTheme="minorEastAsia" w:eastAsiaTheme="minorEastAsia" w:hAnsiTheme="minorEastAsia"/>
          <w:color w:val="000000"/>
          <w:spacing w:val="16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匿名类，重写调用一起，只用一次</w:t>
      </w:r>
    </w:p>
    <w:p w14:paraId="79235E7B" w14:textId="0CD74E2C" w:rsidR="00C353DF" w:rsidRDefault="00C353DF" w:rsidP="00F6052A">
      <w:pPr>
        <w:widowControl/>
        <w:shd w:val="clear" w:color="auto" w:fill="FFFFFF"/>
        <w:spacing w:before="240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三：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Thread 类中的start() run()方法的区别</w:t>
      </w:r>
    </w:p>
    <w:p w14:paraId="3ADE952C" w14:textId="1D772CC7" w:rsidR="00FE5638" w:rsidRDefault="009179EC" w:rsidP="00F6052A">
      <w:pPr>
        <w:widowControl/>
        <w:shd w:val="clear" w:color="auto" w:fill="FFFFFF"/>
        <w:spacing w:before="240" w:line="222" w:lineRule="atLeast"/>
        <w:jc w:val="left"/>
        <w:textAlignment w:val="baseline"/>
        <w:outlineLvl w:val="3"/>
        <w:rPr>
          <w:rFonts w:asciiTheme="minorEastAsia" w:eastAsiaTheme="minorEastAsia" w:hAnsiTheme="minorEastAsia" w:cs="Helvetica"/>
          <w:color w:val="333333"/>
          <w:kern w:val="0"/>
          <w:sz w:val="14"/>
          <w:szCs w:val="1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14"/>
          <w:szCs w:val="14"/>
        </w:rPr>
        <w:t>run（）方法中储存的是需要执行的程序</w:t>
      </w:r>
    </w:p>
    <w:p w14:paraId="54C32C4C" w14:textId="0B14B8C0" w:rsidR="009179EC" w:rsidRDefault="009179EC" w:rsidP="00F6052A">
      <w:pPr>
        <w:widowControl/>
        <w:shd w:val="clear" w:color="auto" w:fill="FFFFFF"/>
        <w:spacing w:before="240" w:line="222" w:lineRule="atLeast"/>
        <w:jc w:val="left"/>
        <w:textAlignment w:val="baseline"/>
        <w:outlineLvl w:val="3"/>
        <w:rPr>
          <w:rFonts w:asciiTheme="minorEastAsia" w:eastAsiaTheme="minorEastAsia" w:hAnsiTheme="minorEastAsia" w:cs="Helvetica"/>
          <w:color w:val="333333"/>
          <w:kern w:val="0"/>
          <w:sz w:val="14"/>
          <w:szCs w:val="1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14"/>
          <w:szCs w:val="14"/>
        </w:rPr>
        <w:t>start（）是创建线程并调用run（）方法，是增加一个线程</w:t>
      </w:r>
    </w:p>
    <w:p w14:paraId="35006083" w14:textId="34CC8E38" w:rsidR="009179EC" w:rsidRDefault="009179EC" w:rsidP="00F6052A">
      <w:pPr>
        <w:widowControl/>
        <w:shd w:val="clear" w:color="auto" w:fill="FFFFFF"/>
        <w:spacing w:before="240" w:line="222" w:lineRule="atLeast"/>
        <w:jc w:val="left"/>
        <w:textAlignment w:val="baseline"/>
        <w:outlineLvl w:val="3"/>
        <w:rPr>
          <w:rFonts w:asciiTheme="minorEastAsia" w:eastAsiaTheme="minorEastAsia" w:hAnsiTheme="minorEastAsia" w:cs="Helvetica"/>
          <w:color w:val="333333"/>
          <w:kern w:val="0"/>
          <w:sz w:val="14"/>
          <w:szCs w:val="1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14"/>
          <w:szCs w:val="14"/>
        </w:rPr>
        <w:t>若直接使用run（）方法，则仅仅是对象调用方法，不增加线程，仍是在主线程内运行，仍是单线程</w:t>
      </w:r>
    </w:p>
    <w:p w14:paraId="5F76DC95" w14:textId="77777777" w:rsidR="009179EC" w:rsidRPr="00FE5638" w:rsidRDefault="009179EC" w:rsidP="00F6052A">
      <w:pPr>
        <w:widowControl/>
        <w:shd w:val="clear" w:color="auto" w:fill="FFFFFF"/>
        <w:spacing w:before="240" w:line="222" w:lineRule="atLeast"/>
        <w:jc w:val="left"/>
        <w:textAlignment w:val="baseline"/>
        <w:outlineLvl w:val="3"/>
        <w:rPr>
          <w:rFonts w:asciiTheme="minorEastAsia" w:eastAsiaTheme="minorEastAsia" w:hAnsiTheme="minorEastAsia" w:cs="Helvetica" w:hint="eastAsia"/>
          <w:color w:val="333333"/>
          <w:kern w:val="0"/>
          <w:sz w:val="14"/>
          <w:szCs w:val="14"/>
        </w:rPr>
      </w:pPr>
    </w:p>
    <w:p w14:paraId="5CEC9DF3" w14:textId="2678C918" w:rsidR="00C353DF" w:rsidRDefault="00C353DF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四：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什么是线程安全？Vector是一个线程安全类吗？</w:t>
      </w:r>
    </w:p>
    <w:p w14:paraId="02C773E4" w14:textId="2BC46152" w:rsidR="009179EC" w:rsidRDefault="009179EC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 w:val="15"/>
          <w:szCs w:val="15"/>
        </w:rPr>
      </w:pPr>
      <w:r w:rsidRPr="009179EC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多个线程执行</w:t>
      </w:r>
      <w:r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共享数据时，一个线程可能仅仅执行了一部分，</w:t>
      </w:r>
      <w:r w:rsidR="003B28F6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另一个线程就开始执行。导致共享数据出现问题</w:t>
      </w:r>
    </w:p>
    <w:p w14:paraId="356E7E66" w14:textId="77777777" w:rsidR="00276042" w:rsidRPr="00276042" w:rsidRDefault="003B28F6" w:rsidP="00276042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Vector类</w:t>
      </w:r>
      <w:r w:rsidR="00276042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：</w:t>
      </w:r>
      <w:r w:rsidR="00276042" w:rsidRPr="00276042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Vector是一个线程安全的类，其在add()等操作上添加了synchronized关键字实现同步，但是并非是绝对的线程安全类．</w:t>
      </w:r>
    </w:p>
    <w:p w14:paraId="6AF3E72B" w14:textId="711CA50E" w:rsidR="00276042" w:rsidRDefault="00276042" w:rsidP="00276042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 w:val="15"/>
          <w:szCs w:val="15"/>
        </w:rPr>
      </w:pPr>
      <w:r w:rsidRPr="00276042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当进行迭代遍历时，如果在另一个线程执行add(),remove()操作，仍然会有机率抛出异常</w:t>
      </w:r>
      <w:proofErr w:type="spellStart"/>
      <w:r w:rsidRPr="00276042"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ConcurrentModificationException</w:t>
      </w:r>
      <w:proofErr w:type="spellEnd"/>
    </w:p>
    <w:p w14:paraId="72F50A5C" w14:textId="160CD393" w:rsidR="00276042" w:rsidRPr="00276042" w:rsidRDefault="00147936" w:rsidP="00276042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15"/>
          <w:szCs w:val="15"/>
        </w:rPr>
        <w:t>且复合操作非同步，有时候需要对复合操作加锁</w:t>
      </w:r>
    </w:p>
    <w:p w14:paraId="7C746A7C" w14:textId="7D1A870B" w:rsidR="00C353DF" w:rsidRDefault="00C353DF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五：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如何在两个线程间共享数据？什么是生产消费者模型？</w:t>
      </w:r>
    </w:p>
    <w:p w14:paraId="7DBBAB5A" w14:textId="30F10EBC" w:rsidR="00147936" w:rsidRDefault="00147936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Cs w:val="21"/>
        </w:rPr>
      </w:pPr>
      <w:r w:rsidRPr="00147936">
        <w:rPr>
          <w:rFonts w:asciiTheme="minorEastAsia" w:eastAsiaTheme="minorEastAsia" w:hAnsiTheme="minorEastAsia" w:hint="eastAsia"/>
          <w:color w:val="000000"/>
          <w:spacing w:val="16"/>
          <w:szCs w:val="21"/>
        </w:rPr>
        <w:lastRenderedPageBreak/>
        <w:t>接口实现</w:t>
      </w:r>
      <w:proofErr w:type="gramStart"/>
      <w:r w:rsidRPr="00147936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类对象</w:t>
      </w:r>
      <w:proofErr w:type="gramEnd"/>
      <w:r w:rsidRPr="00147936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作为参数传递给多个T</w:t>
      </w:r>
      <w:r w:rsidRPr="00147936">
        <w:rPr>
          <w:rFonts w:asciiTheme="minorEastAsia" w:eastAsiaTheme="minorEastAsia" w:hAnsiTheme="minorEastAsia"/>
          <w:color w:val="000000"/>
          <w:spacing w:val="16"/>
          <w:szCs w:val="21"/>
        </w:rPr>
        <w:t>hread</w:t>
      </w:r>
      <w:r w:rsidRPr="00147936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类对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像</w:t>
      </w:r>
    </w:p>
    <w:p w14:paraId="2ACF22A8" w14:textId="20A90CF0" w:rsidR="00147936" w:rsidRDefault="00147936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创建一个类去继承T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>hread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类时，定义静态变量</w:t>
      </w:r>
    </w:p>
    <w:p w14:paraId="10621667" w14:textId="0958B426" w:rsidR="00147936" w:rsidRPr="00147936" w:rsidRDefault="00147936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 w:hint="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消费者和生产者模型：有共享数据，可以相互唤醒和睡眠的多个线程</w:t>
      </w:r>
    </w:p>
    <w:p w14:paraId="5246B1A9" w14:textId="77777777" w:rsidR="00147936" w:rsidRPr="00600B13" w:rsidRDefault="00147936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Helvetica" w:hAnsi="Helvetica" w:cs="Helvetica" w:hint="eastAsia"/>
          <w:color w:val="333333"/>
          <w:kern w:val="0"/>
          <w:sz w:val="14"/>
          <w:szCs w:val="14"/>
        </w:rPr>
      </w:pPr>
    </w:p>
    <w:p w14:paraId="192616E1" w14:textId="2B03C8AF" w:rsidR="00600B13" w:rsidRDefault="00C353DF" w:rsidP="00F6052A">
      <w:pPr>
        <w:pStyle w:val="1"/>
        <w:spacing w:before="240" w:line="400" w:lineRule="exact"/>
        <w:ind w:firstLineChars="0" w:firstLine="0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六：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什么是线程池？ 为什么要使用它？</w:t>
      </w:r>
    </w:p>
    <w:p w14:paraId="4B36A1DD" w14:textId="66154C4F" w:rsidR="00147936" w:rsidRPr="00147936" w:rsidRDefault="00147936" w:rsidP="00F6052A">
      <w:pPr>
        <w:pStyle w:val="1"/>
        <w:spacing w:before="240" w:line="400" w:lineRule="exact"/>
        <w:ind w:firstLineChars="0" w:firstLine="0"/>
        <w:rPr>
          <w:rFonts w:asciiTheme="minorEastAsia" w:eastAsiaTheme="minorEastAsia" w:hAnsiTheme="minorEastAsia" w:hint="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线程池是一种多任务处理形式，</w:t>
      </w:r>
      <w:r w:rsidR="00682157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线程池中的线程可以重复利用</w:t>
      </w:r>
    </w:p>
    <w:p w14:paraId="654864B7" w14:textId="77777777" w:rsidR="0080581D" w:rsidRDefault="0080581D" w:rsidP="00F6052A">
      <w:pPr>
        <w:pStyle w:val="1"/>
        <w:ind w:firstLineChars="0" w:firstLine="0"/>
        <w:rPr>
          <w:rFonts w:ascii="幼圆" w:eastAsia="幼圆"/>
          <w:color w:val="000000"/>
          <w:spacing w:val="16"/>
          <w:sz w:val="24"/>
          <w:szCs w:val="24"/>
        </w:rPr>
      </w:pPr>
    </w:p>
    <w:p w14:paraId="254CBC6A" w14:textId="5A1D5AEC" w:rsidR="00E82C6F" w:rsidRDefault="00E82C6F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七：</w:t>
      </w:r>
      <w:r w:rsidR="00600B13"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多线程中调用wait() 和 sleep()方法有什么不同？</w:t>
      </w:r>
    </w:p>
    <w:p w14:paraId="7F151A6A" w14:textId="47AB42C6" w:rsidR="00682157" w:rsidRDefault="00682157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sleep（时间）自己会醒</w:t>
      </w:r>
    </w:p>
    <w:p w14:paraId="30092F40" w14:textId="6B666A3D" w:rsidR="00682157" w:rsidRPr="00682157" w:rsidRDefault="00682157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 w:hint="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wait（）需要等待notify（）</w:t>
      </w:r>
    </w:p>
    <w:p w14:paraId="3C1B89BB" w14:textId="3BB5D5E4" w:rsidR="00682157" w:rsidRDefault="00600B13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/>
          <w:b/>
          <w:bCs/>
          <w:color w:val="000000"/>
          <w:spacing w:val="16"/>
          <w:sz w:val="28"/>
          <w:szCs w:val="28"/>
        </w:rPr>
        <w:t>八</w:t>
      </w:r>
      <w:r w:rsidR="00F6052A"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t>：</w:t>
      </w:r>
      <w:r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synchronized 和</w:t>
      </w:r>
      <w:bookmarkStart w:id="0" w:name="_Hlk44665543"/>
      <w:r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 xml:space="preserve"> </w:t>
      </w:r>
      <w:proofErr w:type="spellStart"/>
      <w:r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>ReentrantLock</w:t>
      </w:r>
      <w:bookmarkEnd w:id="0"/>
      <w:proofErr w:type="spellEnd"/>
      <w:r w:rsidRPr="00600B13">
        <w:rPr>
          <w:rFonts w:ascii="幼圆" w:eastAsia="幼圆"/>
          <w:b/>
          <w:bCs/>
          <w:color w:val="000000"/>
          <w:spacing w:val="16"/>
          <w:sz w:val="28"/>
          <w:szCs w:val="28"/>
        </w:rPr>
        <w:t xml:space="preserve"> 有什么不同</w:t>
      </w:r>
    </w:p>
    <w:p w14:paraId="49DB4D04" w14:textId="134C6E94" w:rsidR="008829B2" w:rsidRDefault="008829B2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 w:hint="eastAsia"/>
          <w:color w:val="000000"/>
          <w:spacing w:val="16"/>
          <w:szCs w:val="21"/>
        </w:rPr>
      </w:pPr>
      <w:proofErr w:type="spellStart"/>
      <w:r w:rsidRPr="008829B2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R</w:t>
      </w:r>
      <w:r w:rsidRPr="008829B2">
        <w:rPr>
          <w:rFonts w:asciiTheme="minorEastAsia" w:eastAsiaTheme="minorEastAsia" w:hAnsiTheme="minorEastAsia"/>
          <w:color w:val="000000"/>
          <w:spacing w:val="16"/>
          <w:szCs w:val="21"/>
        </w:rPr>
        <w:t>eentrantlock</w:t>
      </w:r>
      <w:proofErr w:type="spellEnd"/>
      <w:r w:rsidRPr="008829B2"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r w:rsidRPr="008829B2">
        <w:rPr>
          <w:rFonts w:asciiTheme="minorEastAsia" w:eastAsiaTheme="minorEastAsia" w:hAnsiTheme="minorEastAsia" w:hint="eastAsia"/>
          <w:color w:val="000000"/>
          <w:spacing w:val="16"/>
          <w:szCs w:val="21"/>
        </w:rPr>
        <w:t>锁显现了，需要手动加锁和解锁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，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lock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lock</w:t>
      </w:r>
      <w:proofErr w:type="spellEnd"/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proofErr w:type="gramEnd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=new</w:t>
      </w:r>
      <w:r w:rsidRPr="008829B2"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proofErr w:type="spellStart"/>
      <w:r w:rsidRPr="008829B2">
        <w:rPr>
          <w:rFonts w:asciiTheme="minorEastAsia" w:eastAsiaTheme="minorEastAsia" w:hAnsiTheme="minorEastAsia"/>
          <w:color w:val="000000"/>
          <w:spacing w:val="16"/>
          <w:szCs w:val="21"/>
        </w:rPr>
        <w:t>ReentrantLock</w:t>
      </w:r>
      <w:proofErr w:type="spellEnd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（（false/</w:t>
      </w:r>
      <w:proofErr w:type="spellStart"/>
      <w:r>
        <w:rPr>
          <w:rFonts w:asciiTheme="minorEastAsia" w:eastAsiaTheme="minorEastAsia" w:hAnsiTheme="minorEastAsia"/>
          <w:color w:val="000000"/>
          <w:spacing w:val="16"/>
          <w:szCs w:val="21"/>
        </w:rPr>
        <w:t>ture</w:t>
      </w:r>
      <w:proofErr w:type="spellEnd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 xml:space="preserve">）） 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 false(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默认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) 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非公平锁 随机 ，true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公平锁 等待时间长的先进行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，有中断响应机制，可以使因相互争夺资源而无法进行的两个或多个线程中，中断某个线程，使得其他线程得以进行</w:t>
      </w:r>
    </w:p>
    <w:p w14:paraId="17A0739F" w14:textId="55E5D9E1" w:rsidR="008829B2" w:rsidRPr="008829B2" w:rsidRDefault="008829B2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Theme="minorEastAsia" w:eastAsiaTheme="minorEastAsia" w:hAnsiTheme="minorEastAsia"/>
          <w:color w:val="000000"/>
          <w:spacing w:val="16"/>
          <w:szCs w:val="21"/>
        </w:rPr>
      </w:pP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synchronized</w:t>
      </w:r>
      <w:r>
        <w:rPr>
          <w:rFonts w:asciiTheme="minorEastAsia" w:eastAsiaTheme="minorEastAsia" w:hAnsiTheme="minorEastAsia"/>
          <w:color w:val="000000"/>
          <w:spacing w:val="16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修饰代码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块或者</w:t>
      </w:r>
      <w:proofErr w:type="gramEnd"/>
      <w:r>
        <w:rPr>
          <w:rFonts w:asciiTheme="minorEastAsia" w:eastAsiaTheme="minorEastAsia" w:hAnsiTheme="minorEastAsia" w:hint="eastAsia"/>
          <w:color w:val="000000"/>
          <w:spacing w:val="16"/>
          <w:szCs w:val="21"/>
        </w:rPr>
        <w:t>修饰函数，自动加锁或者解锁，无中断响应机制</w:t>
      </w:r>
    </w:p>
    <w:p w14:paraId="5928C87F" w14:textId="5CC1BCD8" w:rsidR="008829B2" w:rsidRDefault="008829B2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</w:pPr>
      <w:r w:rsidRPr="008829B2">
        <w:rPr>
          <w:rFonts w:ascii="幼圆" w:eastAsia="幼圆"/>
          <w:b/>
          <w:bCs/>
          <w:color w:val="000000"/>
          <w:spacing w:val="16"/>
          <w:sz w:val="28"/>
          <w:szCs w:val="28"/>
        </w:rPr>
        <w:drawing>
          <wp:inline distT="0" distB="0" distL="0" distR="0" wp14:anchorId="0F768775" wp14:editId="038AF0B3">
            <wp:extent cx="4427220" cy="25164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39" cy="25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582" w14:textId="77777777" w:rsidR="00F6052A" w:rsidRDefault="00F6052A" w:rsidP="00F6052A">
      <w:pPr>
        <w:widowControl/>
        <w:shd w:val="clear" w:color="auto" w:fill="FFFFFF"/>
        <w:spacing w:before="277" w:after="92" w:line="222" w:lineRule="atLeast"/>
        <w:jc w:val="left"/>
        <w:textAlignment w:val="baseline"/>
        <w:outlineLvl w:val="3"/>
        <w:rPr>
          <w:rFonts w:ascii="幼圆" w:eastAsia="幼圆"/>
          <w:b/>
          <w:bCs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b/>
          <w:bCs/>
          <w:color w:val="000000"/>
          <w:spacing w:val="16"/>
          <w:sz w:val="28"/>
          <w:szCs w:val="28"/>
        </w:rPr>
        <w:lastRenderedPageBreak/>
        <w:t>九：语法知识：</w:t>
      </w:r>
    </w:p>
    <w:p w14:paraId="4F74DB76" w14:textId="52F6B069" w:rsidR="00F6052A" w:rsidRDefault="00F6052A" w:rsidP="008829B2">
      <w:pPr>
        <w:pStyle w:val="ab"/>
        <w:numPr>
          <w:ilvl w:val="0"/>
          <w:numId w:val="3"/>
        </w:numPr>
        <w:autoSpaceDN w:val="0"/>
        <w:spacing w:before="240"/>
        <w:ind w:firstLineChars="0"/>
        <w:rPr>
          <w:rFonts w:ascii="幼圆" w:eastAsia="幼圆"/>
          <w:color w:val="000000"/>
          <w:spacing w:val="16"/>
          <w:sz w:val="28"/>
          <w:szCs w:val="28"/>
        </w:rPr>
      </w:pPr>
      <w:r w:rsidRPr="008829B2">
        <w:rPr>
          <w:rFonts w:ascii="幼圆" w:eastAsia="幼圆" w:hint="eastAsia"/>
          <w:color w:val="000000"/>
          <w:spacing w:val="16"/>
          <w:sz w:val="28"/>
          <w:szCs w:val="28"/>
        </w:rPr>
        <w:t>throws和throw的区别？（毕9-</w:t>
      </w:r>
      <w:r w:rsidRPr="008829B2">
        <w:rPr>
          <w:rFonts w:ascii="幼圆" w:eastAsia="幼圆"/>
          <w:color w:val="000000"/>
          <w:spacing w:val="16"/>
          <w:sz w:val="28"/>
          <w:szCs w:val="28"/>
        </w:rPr>
        <w:t>10</w:t>
      </w:r>
      <w:r w:rsidRPr="008829B2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32AD6611" w14:textId="5298C2EB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Throw：</w:t>
      </w:r>
    </w:p>
    <w:p w14:paraId="413159DD" w14:textId="77777777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作用在方法内，表示抛出具体异常，</w:t>
      </w:r>
      <w:proofErr w:type="gramStart"/>
      <w:r w:rsidRPr="00D551FE">
        <w:rPr>
          <w:rFonts w:ascii="幼圆" w:eastAsia="幼圆" w:hint="eastAsia"/>
          <w:color w:val="000000"/>
          <w:spacing w:val="16"/>
          <w:szCs w:val="21"/>
        </w:rPr>
        <w:t>由方法体内</w:t>
      </w:r>
      <w:proofErr w:type="gramEnd"/>
      <w:r w:rsidRPr="00D551FE">
        <w:rPr>
          <w:rFonts w:ascii="幼圆" w:eastAsia="幼圆" w:hint="eastAsia"/>
          <w:color w:val="000000"/>
          <w:spacing w:val="16"/>
          <w:szCs w:val="21"/>
        </w:rPr>
        <w:t>的语句处理。</w:t>
      </w:r>
    </w:p>
    <w:p w14:paraId="1D515C43" w14:textId="77777777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具体向外抛出的动作，所以它抛出的是一个异常实体类。若执行了Throw一定是抛出了某种异常。</w:t>
      </w:r>
    </w:p>
    <w:p w14:paraId="0F0A48EB" w14:textId="4513B940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Throws：</w:t>
      </w:r>
    </w:p>
    <w:p w14:paraId="189C0630" w14:textId="77777777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作用在方法的声明上，表示如果抛出异常，则由该方法的调用者来进行异常处理。</w:t>
      </w:r>
    </w:p>
    <w:p w14:paraId="34A6165C" w14:textId="60A689AF" w:rsidR="00D551FE" w:rsidRPr="00D551FE" w:rsidRDefault="00D551FE" w:rsidP="00D551FE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主要的声明这个方法</w:t>
      </w:r>
      <w:proofErr w:type="gramStart"/>
      <w:r w:rsidRPr="00D551FE">
        <w:rPr>
          <w:rFonts w:ascii="幼圆" w:eastAsia="幼圆" w:hint="eastAsia"/>
          <w:color w:val="000000"/>
          <w:spacing w:val="16"/>
          <w:szCs w:val="21"/>
        </w:rPr>
        <w:t>会抛出会抛出</w:t>
      </w:r>
      <w:proofErr w:type="gramEnd"/>
      <w:r w:rsidRPr="00D551FE">
        <w:rPr>
          <w:rFonts w:ascii="幼圆" w:eastAsia="幼圆" w:hint="eastAsia"/>
          <w:color w:val="000000"/>
          <w:spacing w:val="16"/>
          <w:szCs w:val="21"/>
        </w:rPr>
        <w:t>某种类型的异常，让它的使用者知道获</w:t>
      </w:r>
      <w:r w:rsidR="00E71BD3">
        <w:rPr>
          <w:rFonts w:ascii="幼圆" w:eastAsia="幼圆" w:hint="eastAsia"/>
          <w:color w:val="000000"/>
          <w:spacing w:val="16"/>
          <w:szCs w:val="21"/>
        </w:rPr>
        <w:t>的</w:t>
      </w:r>
      <w:r w:rsidRPr="00D551FE">
        <w:rPr>
          <w:rFonts w:ascii="幼圆" w:eastAsia="幼圆" w:hint="eastAsia"/>
          <w:color w:val="000000"/>
          <w:spacing w:val="16"/>
          <w:szCs w:val="21"/>
        </w:rPr>
        <w:t>异常的类型。</w:t>
      </w:r>
    </w:p>
    <w:p w14:paraId="62B4A6BB" w14:textId="48614CA5" w:rsidR="00D551FE" w:rsidRDefault="00D551FE" w:rsidP="00E71BD3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/>
          <w:color w:val="000000"/>
          <w:spacing w:val="16"/>
          <w:szCs w:val="21"/>
        </w:rPr>
      </w:pPr>
      <w:r w:rsidRPr="00D551FE">
        <w:rPr>
          <w:rFonts w:ascii="幼圆" w:eastAsia="幼圆" w:hint="eastAsia"/>
          <w:color w:val="000000"/>
          <w:spacing w:val="16"/>
          <w:szCs w:val="21"/>
        </w:rPr>
        <w:t>出现异常是一种可能性，但不一定会发生异常。</w:t>
      </w:r>
    </w:p>
    <w:p w14:paraId="61D836AF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>1）作用不同：</w:t>
      </w:r>
    </w:p>
    <w:p w14:paraId="3EB6BD07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throw用于程序员自行产生并抛出异常；</w:t>
      </w:r>
    </w:p>
    <w:p w14:paraId="037E8D23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throws用于声明在该方法内抛出了异常</w:t>
      </w:r>
    </w:p>
    <w:p w14:paraId="28F93828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2） 使用的位置不同：</w:t>
      </w:r>
    </w:p>
    <w:p w14:paraId="7BEC1219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throw位于方法体内部，可以作为单独语句使用；</w:t>
      </w:r>
    </w:p>
    <w:p w14:paraId="2A7F326F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throws必须跟在方法参数列表的后面，不能单独使用。</w:t>
      </w:r>
    </w:p>
    <w:p w14:paraId="6CBE8EC9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3）内容不同：</w:t>
      </w:r>
    </w:p>
    <w:p w14:paraId="65789347" w14:textId="77777777" w:rsidR="00E71BD3" w:rsidRPr="00E71BD3" w:rsidRDefault="00E71BD3" w:rsidP="00E71BD3">
      <w:pPr>
        <w:pStyle w:val="ab"/>
        <w:autoSpaceDN w:val="0"/>
        <w:spacing w:before="240" w:line="240" w:lineRule="atLeast"/>
        <w:ind w:left="1344" w:firstLine="484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throw抛出一个异常对象，且只能是一个；</w:t>
      </w:r>
    </w:p>
    <w:p w14:paraId="57C623B7" w14:textId="5DB6F81D" w:rsidR="00E71BD3" w:rsidRPr="00D551FE" w:rsidRDefault="00E71BD3" w:rsidP="00E71BD3">
      <w:pPr>
        <w:pStyle w:val="ab"/>
        <w:autoSpaceDN w:val="0"/>
        <w:spacing w:before="240" w:line="240" w:lineRule="atLeast"/>
        <w:ind w:left="1344" w:firstLineChars="0" w:firstLine="0"/>
        <w:rPr>
          <w:rFonts w:ascii="幼圆" w:eastAsia="幼圆" w:hint="eastAsia"/>
          <w:color w:val="000000"/>
          <w:spacing w:val="16"/>
          <w:szCs w:val="21"/>
        </w:rPr>
      </w:pPr>
      <w:r w:rsidRPr="00E71BD3">
        <w:rPr>
          <w:rFonts w:ascii="幼圆" w:eastAsia="幼圆" w:hint="eastAsia"/>
          <w:color w:val="000000"/>
          <w:spacing w:val="16"/>
          <w:szCs w:val="21"/>
        </w:rPr>
        <w:t xml:space="preserve">     throws后面跟异常类，而且可以有多个</w:t>
      </w:r>
    </w:p>
    <w:p w14:paraId="37B49C31" w14:textId="65069548" w:rsidR="008829B2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方法名后面跟上 throws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Exception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证明这个方法</w:t>
      </w:r>
      <w:r w:rsidRPr="00D551FE">
        <w:rPr>
          <w:rFonts w:ascii="幼圆" w:eastAsia="幼圆" w:hint="eastAsia"/>
          <w:color w:val="FF0000"/>
          <w:spacing w:val="16"/>
          <w:sz w:val="28"/>
          <w:szCs w:val="28"/>
        </w:rPr>
        <w:t>可能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发生异常，在别处使用就必须也抛出异常或者用try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lastRenderedPageBreak/>
        <w:t>catch处理</w:t>
      </w:r>
    </w:p>
    <w:p w14:paraId="4899E12B" w14:textId="6D925882" w:rsidR="00D551FE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 w:rsidRPr="00D551FE">
        <w:rPr>
          <w:rFonts w:ascii="幼圆" w:eastAsia="幼圆"/>
          <w:color w:val="000000"/>
          <w:spacing w:val="16"/>
          <w:sz w:val="28"/>
          <w:szCs w:val="28"/>
        </w:rPr>
        <w:drawing>
          <wp:inline distT="0" distB="0" distL="0" distR="0" wp14:anchorId="047AA9D6" wp14:editId="7BAE6CD6">
            <wp:extent cx="5340089" cy="2506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507" cy="25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7E4" w14:textId="433CE60A" w:rsidR="00D551FE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throw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语句不能单独使用必须配合 try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catch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，或者throws</w:t>
      </w:r>
    </w:p>
    <w:p w14:paraId="1251F2DD" w14:textId="3A28A7CC" w:rsidR="00D551FE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情况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一</w:t>
      </w:r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：用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try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catch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proofErr w:type="gramStart"/>
      <w:r>
        <w:rPr>
          <w:rFonts w:ascii="幼圆" w:eastAsia="幼圆" w:hint="eastAsia"/>
          <w:color w:val="000000"/>
          <w:spacing w:val="16"/>
          <w:sz w:val="28"/>
          <w:szCs w:val="28"/>
        </w:rPr>
        <w:t>包住报</w:t>
      </w:r>
      <w:proofErr w:type="gramEnd"/>
      <w:r>
        <w:rPr>
          <w:rFonts w:ascii="幼圆" w:eastAsia="幼圆" w:hint="eastAsia"/>
          <w:color w:val="000000"/>
          <w:spacing w:val="16"/>
          <w:sz w:val="28"/>
          <w:szCs w:val="28"/>
        </w:rPr>
        <w:t>错的那一行</w:t>
      </w:r>
    </w:p>
    <w:p w14:paraId="4AFF342B" w14:textId="44BA0C9C" w:rsidR="00D551FE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 w:rsidRPr="00D551FE">
        <w:rPr>
          <w:rFonts w:ascii="幼圆" w:eastAsia="幼圆"/>
          <w:color w:val="000000"/>
          <w:spacing w:val="16"/>
          <w:sz w:val="28"/>
          <w:szCs w:val="28"/>
        </w:rPr>
        <w:drawing>
          <wp:inline distT="0" distB="0" distL="0" distR="0" wp14:anchorId="3D57D48F" wp14:editId="0C195775">
            <wp:extent cx="5760085" cy="3326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8BCC" w14:textId="0563711A" w:rsidR="00D551FE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lastRenderedPageBreak/>
        <w:t>情况二：配合throws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使用</w:t>
      </w:r>
    </w:p>
    <w:p w14:paraId="28BA1FCB" w14:textId="7260F883" w:rsidR="00D551FE" w:rsidRPr="008829B2" w:rsidRDefault="00D551FE" w:rsidP="008829B2">
      <w:pPr>
        <w:pStyle w:val="ab"/>
        <w:autoSpaceDN w:val="0"/>
        <w:spacing w:before="240"/>
        <w:ind w:left="1344" w:firstLineChars="0" w:firstLine="0"/>
        <w:rPr>
          <w:rFonts w:ascii="幼圆" w:eastAsia="幼圆" w:hint="eastAsia"/>
          <w:color w:val="000000"/>
          <w:spacing w:val="16"/>
          <w:sz w:val="28"/>
          <w:szCs w:val="28"/>
        </w:rPr>
      </w:pPr>
      <w:r>
        <w:rPr>
          <w:noProof/>
        </w:rPr>
        <w:drawing>
          <wp:inline distT="0" distB="0" distL="0" distR="0" wp14:anchorId="28B25B23" wp14:editId="0BF37CDE">
            <wp:extent cx="5760085" cy="3584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7001" w14:textId="6FF6F2E0" w:rsidR="00F6052A" w:rsidRPr="00F6052A" w:rsidRDefault="00F6052A" w:rsidP="00E71BD3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、什么情况下不能再函数上抛出（声明）异常（毕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10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3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3CD4CB07" w14:textId="523A472F" w:rsid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7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、stop方法和interrupt方法的区别？（毕1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7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20C9C7F8" w14:textId="040C247B" w:rsidR="00F638A8" w:rsidRDefault="00F638A8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stop方法不建议使用，可能导致线程安全问题</w:t>
      </w:r>
    </w:p>
    <w:p w14:paraId="60E03DBA" w14:textId="3D784CD2" w:rsidR="00F638A8" w:rsidRPr="00F638A8" w:rsidRDefault="00F638A8" w:rsidP="00F6052A">
      <w:pPr>
        <w:autoSpaceDN w:val="0"/>
        <w:ind w:firstLineChars="200" w:firstLine="624"/>
        <w:rPr>
          <w:rFonts w:ascii="幼圆" w:eastAsia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interrupt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>方法不会出现强制终止的情况，他会抛出一个异常，线程是安全的</w:t>
      </w:r>
      <w:r w:rsidRPr="00F638A8">
        <w:rPr>
          <w:rFonts w:ascii="幼圆" w:eastAsia="幼圆"/>
          <w:color w:val="000000"/>
          <w:spacing w:val="16"/>
          <w:sz w:val="28"/>
          <w:szCs w:val="28"/>
        </w:rPr>
        <w:lastRenderedPageBreak/>
        <w:drawing>
          <wp:inline distT="0" distB="0" distL="0" distR="0" wp14:anchorId="4B27D973" wp14:editId="52CDDD5A">
            <wp:extent cx="5578323" cy="391701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E43" w14:textId="77777777" w:rsidR="00F6052A" w:rsidRP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8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、下面两句代码的区别？（毕12-1）</w:t>
      </w:r>
    </w:p>
    <w:p w14:paraId="502D5E8F" w14:textId="77777777" w:rsidR="00F6052A" w:rsidRPr="00F6052A" w:rsidRDefault="00F6052A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 xml:space="preserve"> 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 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String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s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tr1 = 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“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abc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”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;</w:t>
      </w:r>
    </w:p>
    <w:p w14:paraId="77917534" w14:textId="3EB1B7F6" w:rsidR="00F6052A" w:rsidRDefault="00F6052A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  String str2 = new String(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“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abc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”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);</w:t>
      </w:r>
    </w:p>
    <w:p w14:paraId="42EB3248" w14:textId="2D01A670" w:rsidR="00F638A8" w:rsidRDefault="00F638A8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 w:hint="eastAsia"/>
          <w:color w:val="000000"/>
          <w:spacing w:val="16"/>
          <w:sz w:val="28"/>
          <w:szCs w:val="28"/>
        </w:rPr>
        <w:t>第一个在堆的量池中，第二个是new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之后在堆中</w:t>
      </w:r>
    </w:p>
    <w:p w14:paraId="335AF0FA" w14:textId="0C8C02DB" w:rsidR="00F638A8" w:rsidRPr="00F6052A" w:rsidRDefault="00F638A8" w:rsidP="00F6052A">
      <w:pPr>
        <w:autoSpaceDN w:val="0"/>
        <w:ind w:firstLineChars="134" w:firstLine="375"/>
        <w:rPr>
          <w:rFonts w:ascii="幼圆" w:eastAsia="幼圆" w:hint="eastAsia"/>
          <w:color w:val="000000"/>
          <w:spacing w:val="16"/>
          <w:sz w:val="28"/>
          <w:szCs w:val="28"/>
        </w:rPr>
      </w:pPr>
      <w:r w:rsidRPr="00F638A8">
        <w:rPr>
          <w:rFonts w:ascii="幼圆" w:eastAsia="幼圆"/>
          <w:color w:val="000000"/>
          <w:spacing w:val="16"/>
          <w:sz w:val="28"/>
          <w:szCs w:val="28"/>
        </w:rPr>
        <w:lastRenderedPageBreak/>
        <w:drawing>
          <wp:inline distT="0" distB="0" distL="0" distR="0" wp14:anchorId="72563F42" wp14:editId="71C5AD8D">
            <wp:extent cx="4816257" cy="2812024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4341" w14:textId="77777777" w:rsidR="00F6052A" w:rsidRP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9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、写出下面语句的运行结果？</w:t>
      </w:r>
    </w:p>
    <w:p w14:paraId="1602D5BB" w14:textId="1420D609" w:rsidR="00F6052A" w:rsidRDefault="00F6052A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 xml:space="preserve"> 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 </w:t>
      </w:r>
      <w:proofErr w:type="spellStart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(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“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abdlghl</w:t>
      </w:r>
      <w:proofErr w:type="spellEnd"/>
      <w:proofErr w:type="gramStart"/>
      <w:r w:rsidRPr="00F6052A">
        <w:rPr>
          <w:rFonts w:ascii="幼圆" w:eastAsia="幼圆"/>
          <w:color w:val="000000"/>
          <w:spacing w:val="16"/>
          <w:sz w:val="28"/>
          <w:szCs w:val="28"/>
        </w:rPr>
        <w:t>”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.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lastIndexOf</w:t>
      </w:r>
      <w:proofErr w:type="spellEnd"/>
      <w:proofErr w:type="gramEnd"/>
      <w:r w:rsidRPr="00F6052A">
        <w:rPr>
          <w:rFonts w:ascii="幼圆" w:eastAsia="幼圆"/>
          <w:color w:val="000000"/>
          <w:spacing w:val="16"/>
          <w:sz w:val="28"/>
          <w:szCs w:val="28"/>
        </w:rPr>
        <w:t>(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“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dlgh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”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)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);</w:t>
      </w:r>
    </w:p>
    <w:p w14:paraId="3F3993F1" w14:textId="77777777" w:rsidR="001522F2" w:rsidRPr="001522F2" w:rsidRDefault="001522F2" w:rsidP="001522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proofErr w:type="spellStart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>indexOf</w:t>
      </w:r>
      <w:proofErr w:type="spellEnd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 xml:space="preserve"> 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和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 xml:space="preserve"> </w:t>
      </w:r>
      <w:proofErr w:type="spellStart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>lastIndexOf</w:t>
      </w:r>
      <w:proofErr w:type="spellEnd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 xml:space="preserve"> 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都是索引文件</w:t>
      </w:r>
    </w:p>
    <w:p w14:paraId="1EED49A3" w14:textId="77777777" w:rsidR="001522F2" w:rsidRPr="001522F2" w:rsidRDefault="001522F2" w:rsidP="001522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522F2">
        <w:rPr>
          <w:rFonts w:ascii="Georgia" w:hAnsi="Georgia" w:cs="宋体"/>
          <w:color w:val="4B4B4B"/>
          <w:kern w:val="0"/>
          <w:sz w:val="18"/>
          <w:szCs w:val="18"/>
        </w:rPr>
        <w:t xml:space="preserve">　　</w:t>
      </w:r>
      <w:proofErr w:type="spellStart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>indexOf</w:t>
      </w:r>
      <w:proofErr w:type="spellEnd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> 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是查某个指定的字符串在字符串</w:t>
      </w:r>
      <w:r w:rsidRPr="001522F2">
        <w:rPr>
          <w:rFonts w:ascii="Georgia" w:hAnsi="Georgia" w:cs="宋体"/>
          <w:color w:val="FF0000"/>
          <w:kern w:val="0"/>
          <w:sz w:val="18"/>
          <w:szCs w:val="18"/>
        </w:rPr>
        <w:t>首次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出现的位置（索引值）（</w:t>
      </w:r>
      <w:r w:rsidRPr="001522F2">
        <w:rPr>
          <w:rFonts w:ascii="Georgia" w:hAnsi="Georgia" w:cs="宋体"/>
          <w:color w:val="FF0000"/>
          <w:kern w:val="0"/>
          <w:sz w:val="18"/>
          <w:szCs w:val="18"/>
        </w:rPr>
        <w:t>从左往右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）</w:t>
      </w:r>
    </w:p>
    <w:p w14:paraId="102EB7D4" w14:textId="77777777" w:rsidR="001522F2" w:rsidRPr="001522F2" w:rsidRDefault="001522F2" w:rsidP="001522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       </w:t>
      </w:r>
      <w:proofErr w:type="spellStart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>lastIndexOf</w:t>
      </w:r>
      <w:proofErr w:type="spellEnd"/>
      <w:r w:rsidRPr="001522F2">
        <w:rPr>
          <w:rFonts w:ascii="Georgia" w:hAnsi="Georgia" w:cs="宋体"/>
          <w:color w:val="4B4B4B"/>
          <w:kern w:val="0"/>
          <w:sz w:val="18"/>
          <w:szCs w:val="18"/>
        </w:rPr>
        <w:t xml:space="preserve"> 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是查某个指定的字符串在字符串</w:t>
      </w:r>
      <w:r w:rsidRPr="001522F2">
        <w:rPr>
          <w:rFonts w:ascii="Georgia" w:hAnsi="Georgia" w:cs="宋体"/>
          <w:color w:val="FF0000"/>
          <w:kern w:val="0"/>
          <w:sz w:val="18"/>
          <w:szCs w:val="18"/>
        </w:rPr>
        <w:t>最后一次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出现的位置（索引值）（</w:t>
      </w:r>
      <w:r w:rsidRPr="001522F2">
        <w:rPr>
          <w:rFonts w:ascii="Georgia" w:hAnsi="Georgia" w:cs="宋体"/>
          <w:color w:val="FF0000"/>
          <w:kern w:val="0"/>
          <w:sz w:val="18"/>
          <w:szCs w:val="18"/>
        </w:rPr>
        <w:t>从右往左</w:t>
      </w:r>
      <w:r w:rsidRPr="001522F2">
        <w:rPr>
          <w:rFonts w:ascii="Georgia" w:hAnsi="Georgia" w:cs="宋体"/>
          <w:color w:val="4B4B4B"/>
          <w:kern w:val="0"/>
          <w:sz w:val="18"/>
          <w:szCs w:val="18"/>
        </w:rPr>
        <w:t>）</w:t>
      </w:r>
    </w:p>
    <w:p w14:paraId="4ABFCF3E" w14:textId="0F2CA5A0" w:rsidR="001522F2" w:rsidRPr="001522F2" w:rsidRDefault="001522F2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2</w:t>
      </w:r>
    </w:p>
    <w:p w14:paraId="05CE147E" w14:textId="3EDAADA9" w:rsidR="00F6052A" w:rsidRDefault="00F6052A" w:rsidP="00F6052A">
      <w:pPr>
        <w:autoSpaceDN w:val="0"/>
        <w:spacing w:before="24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10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、数组中的获取长度和字符串中获取长度的方法有什么区别？（1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593080C5" w14:textId="1D907805" w:rsidR="001522F2" w:rsidRPr="001522F2" w:rsidRDefault="001522F2" w:rsidP="001522F2">
      <w:pPr>
        <w:autoSpaceDN w:val="0"/>
        <w:spacing w:before="240"/>
        <w:ind w:firstLineChars="200" w:firstLine="484"/>
        <w:rPr>
          <w:rFonts w:ascii="幼圆" w:eastAsia="幼圆" w:hint="eastAsia"/>
          <w:color w:val="000000"/>
          <w:spacing w:val="16"/>
          <w:szCs w:val="21"/>
        </w:rPr>
      </w:pPr>
      <w:r w:rsidRPr="001522F2">
        <w:rPr>
          <w:rFonts w:ascii="幼圆" w:eastAsia="幼圆" w:hint="eastAsia"/>
          <w:color w:val="000000"/>
          <w:spacing w:val="16"/>
          <w:szCs w:val="21"/>
        </w:rPr>
        <w:t>字符串长度是字符串里bai字符的个数，String中的.length()就可以获得。</w:t>
      </w:r>
    </w:p>
    <w:p w14:paraId="6645119F" w14:textId="34C8FCA1" w:rsidR="001522F2" w:rsidRPr="001522F2" w:rsidRDefault="001522F2" w:rsidP="001522F2">
      <w:pPr>
        <w:autoSpaceDN w:val="0"/>
        <w:spacing w:before="240"/>
        <w:ind w:firstLineChars="200" w:firstLine="484"/>
        <w:rPr>
          <w:rFonts w:ascii="幼圆" w:eastAsia="幼圆" w:hint="eastAsia"/>
          <w:color w:val="000000"/>
          <w:spacing w:val="16"/>
          <w:szCs w:val="21"/>
        </w:rPr>
      </w:pPr>
      <w:r w:rsidRPr="001522F2">
        <w:rPr>
          <w:rFonts w:ascii="幼圆" w:eastAsia="幼圆" w:hint="eastAsia"/>
          <w:color w:val="000000"/>
          <w:spacing w:val="16"/>
          <w:szCs w:val="21"/>
        </w:rPr>
        <w:t>数组是一种链表结构，他的长</w:t>
      </w:r>
      <w:proofErr w:type="spellStart"/>
      <w:r w:rsidRPr="001522F2">
        <w:rPr>
          <w:rFonts w:ascii="幼圆" w:eastAsia="幼圆" w:hint="eastAsia"/>
          <w:color w:val="000000"/>
          <w:spacing w:val="16"/>
          <w:szCs w:val="21"/>
        </w:rPr>
        <w:t>zhi</w:t>
      </w:r>
      <w:proofErr w:type="spellEnd"/>
      <w:r w:rsidRPr="001522F2">
        <w:rPr>
          <w:rFonts w:ascii="幼圆" w:eastAsia="幼圆" w:hint="eastAsia"/>
          <w:color w:val="000000"/>
          <w:spacing w:val="16"/>
          <w:szCs w:val="21"/>
        </w:rPr>
        <w:t>度是数组中包</w:t>
      </w:r>
      <w:proofErr w:type="spellStart"/>
      <w:r w:rsidRPr="001522F2">
        <w:rPr>
          <w:rFonts w:ascii="幼圆" w:eastAsia="幼圆" w:hint="eastAsia"/>
          <w:color w:val="000000"/>
          <w:spacing w:val="16"/>
          <w:szCs w:val="21"/>
        </w:rPr>
        <w:t>dao</w:t>
      </w:r>
      <w:proofErr w:type="spellEnd"/>
      <w:r w:rsidRPr="001522F2">
        <w:rPr>
          <w:rFonts w:ascii="幼圆" w:eastAsia="幼圆" w:hint="eastAsia"/>
          <w:color w:val="000000"/>
          <w:spacing w:val="16"/>
          <w:szCs w:val="21"/>
        </w:rPr>
        <w:t>含多少个数组元素，用.size()获得。元素可以是各种类型，包括String。</w:t>
      </w:r>
    </w:p>
    <w:p w14:paraId="4DF4EA08" w14:textId="77777777" w:rsidR="00F6052A" w:rsidRPr="00F6052A" w:rsidRDefault="00F6052A" w:rsidP="00F6052A">
      <w:pPr>
        <w:autoSpaceDN w:val="0"/>
        <w:spacing w:before="24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11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、写出下面语句的输出结果？</w:t>
      </w:r>
    </w:p>
    <w:p w14:paraId="47C320F4" w14:textId="2206E03E" w:rsidR="00F6052A" w:rsidRDefault="00F6052A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 xml:space="preserve"> 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 </w:t>
      </w:r>
      <w:proofErr w:type="spellStart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System.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(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“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abcdefgh</w:t>
      </w:r>
      <w:proofErr w:type="spellEnd"/>
      <w:proofErr w:type="gramStart"/>
      <w:r w:rsidRPr="00F6052A">
        <w:rPr>
          <w:rFonts w:ascii="幼圆" w:eastAsia="幼圆"/>
          <w:color w:val="000000"/>
          <w:spacing w:val="16"/>
          <w:sz w:val="28"/>
          <w:szCs w:val="28"/>
        </w:rPr>
        <w:t>”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.substring</w:t>
      </w:r>
      <w:proofErr w:type="gramEnd"/>
      <w:r w:rsidRPr="00F6052A">
        <w:rPr>
          <w:rFonts w:ascii="幼圆" w:eastAsia="幼圆"/>
          <w:color w:val="000000"/>
          <w:spacing w:val="16"/>
          <w:sz w:val="28"/>
          <w:szCs w:val="28"/>
        </w:rPr>
        <w:t>(2,6));</w:t>
      </w:r>
    </w:p>
    <w:p w14:paraId="7CD57A9E" w14:textId="5871C97A" w:rsidR="00ED53E8" w:rsidRDefault="00ED53E8" w:rsidP="00F6052A">
      <w:pPr>
        <w:autoSpaceDN w:val="0"/>
        <w:ind w:firstLineChars="134" w:firstLine="418"/>
        <w:rPr>
          <w:rFonts w:ascii="幼圆" w:eastAsia="幼圆" w:hint="eastAsia"/>
          <w:color w:val="000000"/>
          <w:spacing w:val="16"/>
          <w:sz w:val="28"/>
          <w:szCs w:val="28"/>
        </w:rPr>
      </w:pPr>
      <w:proofErr w:type="spellStart"/>
      <w:r>
        <w:rPr>
          <w:rFonts w:ascii="幼圆" w:eastAsia="幼圆"/>
          <w:color w:val="000000"/>
          <w:spacing w:val="16"/>
          <w:sz w:val="28"/>
          <w:szCs w:val="28"/>
        </w:rPr>
        <w:t>bcdef</w:t>
      </w:r>
      <w:proofErr w:type="spellEnd"/>
      <w:r>
        <w:rPr>
          <w:rFonts w:ascii="幼圆" w:eastAsia="幼圆"/>
          <w:color w:val="000000"/>
          <w:spacing w:val="16"/>
          <w:sz w:val="28"/>
          <w:szCs w:val="28"/>
        </w:rPr>
        <w:t>错</w:t>
      </w:r>
      <w:r>
        <w:rPr>
          <w:rFonts w:ascii="幼圆" w:eastAsia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/>
          <w:color w:val="000000"/>
          <w:spacing w:val="16"/>
          <w:sz w:val="28"/>
          <w:szCs w:val="28"/>
        </w:rPr>
        <w:t xml:space="preserve">  </w:t>
      </w:r>
      <w:proofErr w:type="spellStart"/>
      <w:r>
        <w:rPr>
          <w:rFonts w:ascii="幼圆" w:eastAsia="幼圆"/>
          <w:color w:val="000000"/>
          <w:spacing w:val="16"/>
          <w:sz w:val="28"/>
          <w:szCs w:val="28"/>
        </w:rPr>
        <w:t>cdef</w:t>
      </w:r>
      <w:proofErr w:type="spellEnd"/>
      <w:r>
        <w:rPr>
          <w:rFonts w:ascii="幼圆" w:eastAsia="幼圆"/>
          <w:color w:val="000000"/>
          <w:spacing w:val="16"/>
          <w:sz w:val="28"/>
          <w:szCs w:val="28"/>
        </w:rPr>
        <w:t xml:space="preserve"> 对</w:t>
      </w:r>
    </w:p>
    <w:p w14:paraId="70D13743" w14:textId="77777777" w:rsidR="001522F2" w:rsidRDefault="001522F2" w:rsidP="001522F2">
      <w:pPr>
        <w:pStyle w:val="a9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substring() </w:t>
      </w:r>
      <w:r>
        <w:rPr>
          <w:rFonts w:ascii="Verdana" w:hAnsi="Verdana"/>
          <w:color w:val="000000"/>
          <w:sz w:val="21"/>
          <w:szCs w:val="21"/>
        </w:rPr>
        <w:t>方法用于提取字符串中介于两个指定下标之间的字符。</w:t>
      </w:r>
    </w:p>
    <w:p w14:paraId="75D85069" w14:textId="77777777" w:rsidR="001522F2" w:rsidRPr="00F6052A" w:rsidRDefault="001522F2" w:rsidP="00F6052A">
      <w:pPr>
        <w:autoSpaceDN w:val="0"/>
        <w:ind w:firstLineChars="134" w:firstLine="418"/>
        <w:rPr>
          <w:rFonts w:ascii="幼圆" w:eastAsia="幼圆"/>
          <w:color w:val="000000"/>
          <w:spacing w:val="16"/>
          <w:sz w:val="28"/>
          <w:szCs w:val="28"/>
        </w:rPr>
      </w:pPr>
    </w:p>
    <w:p w14:paraId="23D407A2" w14:textId="39C8877C" w:rsid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12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</w:t>
      </w:r>
      <w:proofErr w:type="spellStart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StringBuffer</w:t>
      </w:r>
      <w:proofErr w:type="spellEnd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和String数组都是容器，那他们的区别是？（毕1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3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10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0439CDD9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String</w:t>
      </w:r>
      <w:r>
        <w:rPr>
          <w:rFonts w:hint="eastAsia"/>
          <w:color w:val="000000"/>
          <w:sz w:val="21"/>
          <w:szCs w:val="21"/>
        </w:rPr>
        <w:t>是一个不可变的字符序列，而</w:t>
      </w:r>
      <w:proofErr w:type="spellStart"/>
      <w:r>
        <w:rPr>
          <w:rFonts w:ascii="Calibri" w:eastAsia="微软雅黑" w:hAnsi="Calibri" w:cs="Calibri"/>
          <w:color w:val="000000"/>
          <w:sz w:val="21"/>
          <w:szCs w:val="21"/>
        </w:rPr>
        <w:t>stringbuffer</w:t>
      </w:r>
      <w:proofErr w:type="spellEnd"/>
      <w:r>
        <w:rPr>
          <w:rFonts w:hint="eastAsia"/>
          <w:color w:val="000000"/>
          <w:sz w:val="21"/>
          <w:szCs w:val="21"/>
        </w:rPr>
        <w:t>是一个可变的字符序列。</w:t>
      </w:r>
    </w:p>
    <w:p w14:paraId="389A9F1A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rPr>
          <w:rFonts w:ascii="微软雅黑" w:eastAsia="微软雅黑" w:hAnsi="微软雅黑" w:hint="eastAsia"/>
          <w:color w:val="4D4D4D"/>
        </w:rPr>
      </w:pPr>
      <w:r>
        <w:rPr>
          <w:rFonts w:hint="eastAsia"/>
          <w:color w:val="000000"/>
          <w:sz w:val="21"/>
          <w:szCs w:val="21"/>
        </w:rPr>
        <w:t>内存方面：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String</w:t>
      </w:r>
      <w:r>
        <w:rPr>
          <w:rFonts w:hint="eastAsia"/>
          <w:color w:val="000000"/>
          <w:sz w:val="21"/>
          <w:szCs w:val="21"/>
        </w:rPr>
        <w:t>是在常量区开辟空间，比较耗费内存，而</w:t>
      </w:r>
      <w:proofErr w:type="spellStart"/>
      <w:r>
        <w:rPr>
          <w:rFonts w:ascii="Calibri" w:eastAsia="微软雅黑" w:hAnsi="Calibri" w:cs="Calibri"/>
          <w:color w:val="000000"/>
          <w:sz w:val="21"/>
          <w:szCs w:val="21"/>
        </w:rPr>
        <w:t>stringbuffer</w:t>
      </w:r>
      <w:proofErr w:type="spellEnd"/>
      <w:r>
        <w:rPr>
          <w:rFonts w:hint="eastAsia"/>
          <w:color w:val="000000"/>
          <w:sz w:val="21"/>
          <w:szCs w:val="21"/>
        </w:rPr>
        <w:t>是一个字符串缓冲区，当字符串的大小没有超过缓冲区的容量时，可以调用之前的字符串，不用开辟新的空间</w:t>
      </w:r>
    </w:p>
    <w:p w14:paraId="5D0270BE" w14:textId="77777777" w:rsidR="00E754C5" w:rsidRPr="00E754C5" w:rsidRDefault="00E754C5" w:rsidP="00F6052A">
      <w:pPr>
        <w:autoSpaceDN w:val="0"/>
        <w:ind w:firstLineChars="200" w:firstLine="624"/>
        <w:rPr>
          <w:rFonts w:ascii="幼圆" w:eastAsia="幼圆" w:hint="eastAsia"/>
          <w:color w:val="000000"/>
          <w:spacing w:val="16"/>
          <w:sz w:val="28"/>
          <w:szCs w:val="28"/>
        </w:rPr>
      </w:pPr>
    </w:p>
    <w:p w14:paraId="1835A746" w14:textId="7D11DA87" w:rsid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13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、S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tringBuilder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和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StringBuffer</w:t>
      </w:r>
      <w:proofErr w:type="spellEnd"/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的区别（毕1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3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12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）</w:t>
      </w:r>
    </w:p>
    <w:p w14:paraId="736FF5A2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首先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、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、</w:t>
      </w:r>
      <w:r>
        <w:rPr>
          <w:rFonts w:ascii="Tahoma" w:hAnsi="Tahoma" w:cs="Tahoma"/>
          <w:color w:val="222222"/>
        </w:rPr>
        <w:t>StringBuilder</w:t>
      </w:r>
      <w:r>
        <w:rPr>
          <w:rFonts w:ascii="Tahoma" w:hAnsi="Tahoma" w:cs="Tahoma"/>
          <w:color w:val="222222"/>
        </w:rPr>
        <w:t>在</w:t>
      </w:r>
      <w:r>
        <w:rPr>
          <w:rFonts w:ascii="Tahoma" w:hAnsi="Tahoma" w:cs="Tahoma"/>
          <w:color w:val="222222"/>
        </w:rPr>
        <w:t>JDK</w:t>
      </w:r>
      <w:r>
        <w:rPr>
          <w:rFonts w:ascii="Tahoma" w:hAnsi="Tahoma" w:cs="Tahoma"/>
          <w:color w:val="222222"/>
        </w:rPr>
        <w:t>中都被定义为</w:t>
      </w:r>
      <w:r>
        <w:rPr>
          <w:rFonts w:ascii="Tahoma" w:hAnsi="Tahoma" w:cs="Tahoma"/>
          <w:color w:val="222222"/>
        </w:rPr>
        <w:t>final</w:t>
      </w:r>
      <w:r>
        <w:rPr>
          <w:rFonts w:ascii="Tahoma" w:hAnsi="Tahoma" w:cs="Tahoma"/>
          <w:color w:val="222222"/>
        </w:rPr>
        <w:t>类，这意味着他们不可以被继承。</w:t>
      </w:r>
    </w:p>
    <w:p w14:paraId="292F4D86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2</w:t>
      </w:r>
      <w:r>
        <w:rPr>
          <w:rFonts w:ascii="Tahoma" w:hAnsi="Tahoma" w:cs="Tahoma"/>
          <w:color w:val="222222"/>
        </w:rPr>
        <w:t>）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最常见，与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相比，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的性能较差，因为对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类型进行改变的时候都会重新生成一个新的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对象，这在字符串拼接操作时很明显，因此内容经常改变的字符串不应该使用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，如果不考虑多线程，则应使用</w:t>
      </w:r>
      <w:r>
        <w:rPr>
          <w:rFonts w:ascii="Tahoma" w:hAnsi="Tahoma" w:cs="Tahoma"/>
          <w:color w:val="222222"/>
        </w:rPr>
        <w:t>StringBuilder</w:t>
      </w:r>
      <w:r>
        <w:rPr>
          <w:rFonts w:ascii="Tahoma" w:hAnsi="Tahoma" w:cs="Tahoma"/>
          <w:color w:val="222222"/>
        </w:rPr>
        <w:t>。</w:t>
      </w:r>
    </w:p>
    <w:p w14:paraId="16BDE952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3</w:t>
      </w:r>
      <w:r>
        <w:rPr>
          <w:rFonts w:ascii="Tahoma" w:hAnsi="Tahoma" w:cs="Tahoma"/>
          <w:color w:val="222222"/>
        </w:rPr>
        <w:t>）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生成一个对象后，在进行字符串拼接操作时，调用</w:t>
      </w:r>
      <w:r>
        <w:rPr>
          <w:rFonts w:ascii="Tahoma" w:hAnsi="Tahoma" w:cs="Tahoma"/>
          <w:color w:val="222222"/>
        </w:rPr>
        <w:t>append</w:t>
      </w:r>
      <w:r>
        <w:rPr>
          <w:rFonts w:ascii="Tahoma" w:hAnsi="Tahoma" w:cs="Tahoma"/>
          <w:color w:val="222222"/>
        </w:rPr>
        <w:t>方法即可，不会产生新的对象，仅对对象本身进行操作，性能比</w:t>
      </w:r>
      <w:r>
        <w:rPr>
          <w:rFonts w:ascii="Tahoma" w:hAnsi="Tahoma" w:cs="Tahoma"/>
          <w:color w:val="222222"/>
        </w:rPr>
        <w:t>String</w:t>
      </w:r>
      <w:r>
        <w:rPr>
          <w:rFonts w:ascii="Tahoma" w:hAnsi="Tahoma" w:cs="Tahoma"/>
          <w:color w:val="222222"/>
        </w:rPr>
        <w:t>要高。另外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是线程安全的，因此适合在多线程中使用，也正因为如此，速度跟</w:t>
      </w:r>
      <w:r>
        <w:rPr>
          <w:rFonts w:ascii="Tahoma" w:hAnsi="Tahoma" w:cs="Tahoma"/>
          <w:color w:val="222222"/>
        </w:rPr>
        <w:t>StringBuilder</w:t>
      </w:r>
      <w:r>
        <w:rPr>
          <w:rFonts w:ascii="Tahoma" w:hAnsi="Tahoma" w:cs="Tahoma"/>
          <w:color w:val="222222"/>
        </w:rPr>
        <w:t>相比会比较慢。</w:t>
      </w:r>
    </w:p>
    <w:p w14:paraId="0EACA7E3" w14:textId="77777777" w:rsidR="00E754C5" w:rsidRDefault="00E754C5" w:rsidP="00E754C5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4</w:t>
      </w:r>
      <w:r>
        <w:rPr>
          <w:rFonts w:ascii="Tahoma" w:hAnsi="Tahoma" w:cs="Tahoma"/>
          <w:color w:val="222222"/>
        </w:rPr>
        <w:t>）</w:t>
      </w:r>
      <w:r>
        <w:rPr>
          <w:rFonts w:ascii="Tahoma" w:hAnsi="Tahoma" w:cs="Tahoma"/>
          <w:color w:val="222222"/>
        </w:rPr>
        <w:t>StringBuilder</w:t>
      </w:r>
      <w:r>
        <w:rPr>
          <w:rFonts w:ascii="Tahoma" w:hAnsi="Tahoma" w:cs="Tahoma"/>
          <w:color w:val="222222"/>
        </w:rPr>
        <w:t>的使用方法跟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类似，但其是非线程安全的，因此一般常用于单线程，效率比</w:t>
      </w:r>
      <w:proofErr w:type="spellStart"/>
      <w:r>
        <w:rPr>
          <w:rFonts w:ascii="Tahoma" w:hAnsi="Tahoma" w:cs="Tahoma"/>
          <w:color w:val="222222"/>
        </w:rPr>
        <w:t>StringBuffer</w:t>
      </w:r>
      <w:proofErr w:type="spellEnd"/>
      <w:r>
        <w:rPr>
          <w:rFonts w:ascii="Tahoma" w:hAnsi="Tahoma" w:cs="Tahoma"/>
          <w:color w:val="222222"/>
        </w:rPr>
        <w:t>高。</w:t>
      </w:r>
    </w:p>
    <w:p w14:paraId="30F97A0F" w14:textId="77777777" w:rsidR="00E754C5" w:rsidRPr="00E754C5" w:rsidRDefault="00E754C5" w:rsidP="00F6052A">
      <w:pPr>
        <w:autoSpaceDN w:val="0"/>
        <w:ind w:firstLineChars="200" w:firstLine="624"/>
        <w:rPr>
          <w:rFonts w:ascii="幼圆" w:eastAsia="幼圆" w:hint="eastAsia"/>
          <w:color w:val="000000"/>
          <w:spacing w:val="16"/>
          <w:sz w:val="28"/>
          <w:szCs w:val="28"/>
        </w:rPr>
      </w:pPr>
    </w:p>
    <w:p w14:paraId="5D5EDE9A" w14:textId="77777777" w:rsidR="00F6052A" w:rsidRPr="00F6052A" w:rsidRDefault="00F6052A" w:rsidP="00F6052A">
      <w:pPr>
        <w:autoSpaceDN w:val="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t>14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、写出下面语句的输出结果？(毕1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3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-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13)</w:t>
      </w:r>
    </w:p>
    <w:p w14:paraId="3CDF055D" w14:textId="14EF536C" w:rsidR="00213038" w:rsidRPr="00F6052A" w:rsidRDefault="00F6052A" w:rsidP="00213038">
      <w:pPr>
        <w:autoSpaceDN w:val="0"/>
        <w:ind w:firstLineChars="154" w:firstLine="480"/>
        <w:rPr>
          <w:rFonts w:ascii="幼圆" w:eastAsia="幼圆" w:hint="eastAsia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     int x </w:t>
      </w:r>
      <w:proofErr w:type="gramStart"/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=  </w:t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Integer.parseInt</w:t>
      </w:r>
      <w:proofErr w:type="spellEnd"/>
      <w:proofErr w:type="gramEnd"/>
      <w:r w:rsidRPr="00F6052A">
        <w:rPr>
          <w:rFonts w:ascii="幼圆" w:eastAsia="幼圆"/>
          <w:color w:val="000000"/>
          <w:spacing w:val="16"/>
          <w:sz w:val="28"/>
          <w:szCs w:val="28"/>
        </w:rPr>
        <w:t>("3c",16);</w:t>
      </w:r>
      <w:r w:rsidR="00213038">
        <w:rPr>
          <w:rFonts w:ascii="幼圆" w:eastAsia="幼圆"/>
          <w:color w:val="000000"/>
          <w:spacing w:val="16"/>
          <w:sz w:val="28"/>
          <w:szCs w:val="28"/>
        </w:rPr>
        <w:t>3*16+12=60</w:t>
      </w:r>
    </w:p>
    <w:p w14:paraId="49A86218" w14:textId="1092A3A6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  <w:t>int xx = x + 15;</w:t>
      </w:r>
      <w:r w:rsidR="00213038">
        <w:rPr>
          <w:rFonts w:ascii="幼圆" w:eastAsia="幼圆" w:hint="eastAsia"/>
          <w:color w:val="000000"/>
          <w:spacing w:val="16"/>
          <w:sz w:val="28"/>
          <w:szCs w:val="28"/>
        </w:rPr>
        <w:t>60+15</w:t>
      </w:r>
    </w:p>
    <w:p w14:paraId="5BC80E6E" w14:textId="6D58B51F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(xx);</w:t>
      </w:r>
      <w:r w:rsidR="00213038">
        <w:rPr>
          <w:rFonts w:ascii="幼圆" w:eastAsia="幼圆" w:hint="eastAsia"/>
          <w:color w:val="000000"/>
          <w:spacing w:val="16"/>
          <w:sz w:val="28"/>
          <w:szCs w:val="28"/>
        </w:rPr>
        <w:t>75</w:t>
      </w:r>
    </w:p>
    <w:p w14:paraId="24DE7864" w14:textId="77777777" w:rsidR="00F6052A" w:rsidRPr="00F6052A" w:rsidRDefault="00F6052A" w:rsidP="00F6052A">
      <w:pPr>
        <w:autoSpaceDN w:val="0"/>
        <w:spacing w:before="240"/>
        <w:ind w:firstLineChars="200" w:firstLine="624"/>
        <w:rPr>
          <w:rFonts w:ascii="幼圆" w:eastAsia="幼圆"/>
          <w:color w:val="000000"/>
          <w:spacing w:val="16"/>
          <w:sz w:val="28"/>
          <w:szCs w:val="28"/>
        </w:rPr>
      </w:pPr>
      <w:r>
        <w:rPr>
          <w:rFonts w:ascii="幼圆" w:eastAsia="幼圆"/>
          <w:color w:val="000000"/>
          <w:spacing w:val="16"/>
          <w:sz w:val="28"/>
          <w:szCs w:val="28"/>
        </w:rPr>
        <w:lastRenderedPageBreak/>
        <w:t>15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、写出下面语句的输出结果？(毕13-1</w:t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>4</w:t>
      </w:r>
      <w:r w:rsidRPr="00F6052A">
        <w:rPr>
          <w:rFonts w:ascii="幼圆" w:eastAsia="幼圆" w:hint="eastAsia"/>
          <w:color w:val="000000"/>
          <w:spacing w:val="16"/>
          <w:sz w:val="28"/>
          <w:szCs w:val="28"/>
        </w:rPr>
        <w:t>)</w:t>
      </w:r>
    </w:p>
    <w:p w14:paraId="05BD536C" w14:textId="77777777" w:rsidR="00F6052A" w:rsidRPr="00F6052A" w:rsidRDefault="00F6052A" w:rsidP="00F6052A">
      <w:pPr>
        <w:autoSpaceDN w:val="0"/>
        <w:ind w:firstLineChars="404" w:firstLine="126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>Integer x1 = 127;</w:t>
      </w:r>
    </w:p>
    <w:p w14:paraId="4B360776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  <w:t>Integer x2 = 127;</w:t>
      </w:r>
    </w:p>
    <w:p w14:paraId="72C920AB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  <w:t>Integer x3 = 128;</w:t>
      </w:r>
    </w:p>
    <w:p w14:paraId="28F7220E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  <w:t xml:space="preserve">Integer x4 = new </w:t>
      </w:r>
      <w:proofErr w:type="gramStart"/>
      <w:r w:rsidRPr="00F6052A">
        <w:rPr>
          <w:rFonts w:ascii="幼圆" w:eastAsia="幼圆"/>
          <w:color w:val="000000"/>
          <w:spacing w:val="16"/>
          <w:sz w:val="28"/>
          <w:szCs w:val="28"/>
        </w:rPr>
        <w:t>Integer(</w:t>
      </w:r>
      <w:proofErr w:type="gramEnd"/>
      <w:r w:rsidRPr="00F6052A">
        <w:rPr>
          <w:rFonts w:ascii="幼圆" w:eastAsia="幼圆"/>
          <w:color w:val="000000"/>
          <w:spacing w:val="16"/>
          <w:sz w:val="28"/>
          <w:szCs w:val="28"/>
        </w:rPr>
        <w:t>127);</w:t>
      </w:r>
    </w:p>
    <w:p w14:paraId="2BE23626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(x1==x2);  </w:t>
      </w:r>
    </w:p>
    <w:p w14:paraId="20441916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(x1==x3);  </w:t>
      </w:r>
    </w:p>
    <w:p w14:paraId="6F832D31" w14:textId="77777777" w:rsidR="00F6052A" w:rsidRPr="00F6052A" w:rsidRDefault="00F6052A" w:rsidP="00F6052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(x1==x4);  </w:t>
      </w:r>
    </w:p>
    <w:p w14:paraId="1669A697" w14:textId="5EA9D612" w:rsidR="00F6052A" w:rsidRDefault="00F6052A" w:rsidP="00046D6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r w:rsidRPr="00F6052A">
        <w:rPr>
          <w:rFonts w:ascii="幼圆" w:eastAsia="幼圆"/>
          <w:color w:val="000000"/>
          <w:spacing w:val="16"/>
          <w:sz w:val="28"/>
          <w:szCs w:val="28"/>
        </w:rPr>
        <w:tab/>
      </w:r>
      <w:proofErr w:type="spellStart"/>
      <w:r w:rsidRPr="00F6052A">
        <w:rPr>
          <w:rFonts w:ascii="幼圆" w:eastAsia="幼圆"/>
          <w:color w:val="000000"/>
          <w:spacing w:val="16"/>
          <w:sz w:val="28"/>
          <w:szCs w:val="28"/>
        </w:rPr>
        <w:t>System.out.println</w:t>
      </w:r>
      <w:proofErr w:type="spellEnd"/>
      <w:r w:rsidRPr="00F6052A">
        <w:rPr>
          <w:rFonts w:ascii="幼圆" w:eastAsia="幼圆"/>
          <w:color w:val="000000"/>
          <w:spacing w:val="16"/>
          <w:sz w:val="28"/>
          <w:szCs w:val="28"/>
        </w:rPr>
        <w:t>(x</w:t>
      </w:r>
      <w:proofErr w:type="gramStart"/>
      <w:r w:rsidRPr="00F6052A">
        <w:rPr>
          <w:rFonts w:ascii="幼圆" w:eastAsia="幼圆"/>
          <w:color w:val="000000"/>
          <w:spacing w:val="16"/>
          <w:sz w:val="28"/>
          <w:szCs w:val="28"/>
        </w:rPr>
        <w:t>1.equals</w:t>
      </w:r>
      <w:proofErr w:type="gramEnd"/>
      <w:r w:rsidRPr="00F6052A">
        <w:rPr>
          <w:rFonts w:ascii="幼圆" w:eastAsia="幼圆"/>
          <w:color w:val="000000"/>
          <w:spacing w:val="16"/>
          <w:sz w:val="28"/>
          <w:szCs w:val="28"/>
        </w:rPr>
        <w:t xml:space="preserve">(x4)); </w:t>
      </w:r>
    </w:p>
    <w:p w14:paraId="348667AD" w14:textId="7859534B" w:rsidR="00ED53E8" w:rsidRPr="00046D6A" w:rsidRDefault="00ED53E8" w:rsidP="00046D6A">
      <w:pPr>
        <w:autoSpaceDN w:val="0"/>
        <w:ind w:firstLineChars="154" w:firstLine="480"/>
        <w:rPr>
          <w:rFonts w:ascii="幼圆" w:eastAsia="幼圆"/>
          <w:color w:val="000000"/>
          <w:spacing w:val="16"/>
          <w:sz w:val="28"/>
          <w:szCs w:val="28"/>
        </w:rPr>
      </w:pPr>
      <w:proofErr w:type="spellStart"/>
      <w:r>
        <w:rPr>
          <w:rFonts w:ascii="幼圆" w:eastAsia="幼圆"/>
          <w:color w:val="000000"/>
          <w:spacing w:val="16"/>
          <w:sz w:val="28"/>
          <w:szCs w:val="28"/>
        </w:rPr>
        <w:t>ture</w:t>
      </w:r>
      <w:proofErr w:type="spellEnd"/>
      <w:r>
        <w:rPr>
          <w:rFonts w:ascii="幼圆" w:eastAsia="幼圆"/>
          <w:color w:val="000000"/>
          <w:spacing w:val="16"/>
          <w:sz w:val="28"/>
          <w:szCs w:val="28"/>
        </w:rPr>
        <w:t xml:space="preserve"> false </w:t>
      </w:r>
      <w:proofErr w:type="spellStart"/>
      <w:r>
        <w:rPr>
          <w:rFonts w:ascii="幼圆" w:eastAsia="幼圆"/>
          <w:color w:val="000000"/>
          <w:spacing w:val="16"/>
          <w:sz w:val="28"/>
          <w:szCs w:val="28"/>
        </w:rPr>
        <w:t>false</w:t>
      </w:r>
      <w:proofErr w:type="spellEnd"/>
      <w:r>
        <w:rPr>
          <w:rFonts w:ascii="幼圆" w:eastAsia="幼圆"/>
          <w:color w:val="000000"/>
          <w:spacing w:val="16"/>
          <w:sz w:val="28"/>
          <w:szCs w:val="28"/>
        </w:rPr>
        <w:t xml:space="preserve"> </w:t>
      </w:r>
      <w:proofErr w:type="spellStart"/>
      <w:r>
        <w:rPr>
          <w:rFonts w:ascii="幼圆" w:eastAsia="幼圆"/>
          <w:color w:val="000000"/>
          <w:spacing w:val="16"/>
          <w:sz w:val="28"/>
          <w:szCs w:val="28"/>
        </w:rPr>
        <w:t>ture</w:t>
      </w:r>
      <w:proofErr w:type="spellEnd"/>
    </w:p>
    <w:sectPr w:rsidR="00ED53E8" w:rsidRPr="00046D6A" w:rsidSect="007E588E">
      <w:headerReference w:type="default" r:id="rId14"/>
      <w:footerReference w:type="default" r:id="rId15"/>
      <w:pgSz w:w="11906" w:h="16838"/>
      <w:pgMar w:top="1418" w:right="1134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1142" w14:textId="77777777" w:rsidR="00692CCB" w:rsidRDefault="00692CCB" w:rsidP="007E588E">
      <w:r>
        <w:separator/>
      </w:r>
    </w:p>
  </w:endnote>
  <w:endnote w:type="continuationSeparator" w:id="0">
    <w:p w14:paraId="4ED8A83D" w14:textId="77777777" w:rsidR="00692CCB" w:rsidRDefault="00692CCB" w:rsidP="007E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F04ED3" w14:paraId="2156D9BE" w14:textId="77777777">
      <w:tc>
        <w:tcPr>
          <w:tcW w:w="894" w:type="dxa"/>
        </w:tcPr>
        <w:p w14:paraId="7ABF031C" w14:textId="77777777" w:rsidR="00F04ED3" w:rsidRDefault="00F04ED3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Pr="00046D6A">
            <w:rPr>
              <w:b/>
              <w:bCs/>
              <w:noProof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CE7528E" w14:textId="77777777" w:rsidR="00F04ED3" w:rsidRDefault="00F04ED3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逸夫楼</w:t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107</w:t>
          </w:r>
        </w:p>
      </w:tc>
    </w:tr>
  </w:tbl>
  <w:p w14:paraId="1BEC24CB" w14:textId="77777777" w:rsidR="00F04ED3" w:rsidRDefault="00F04E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A27B5" w14:textId="77777777" w:rsidR="00692CCB" w:rsidRDefault="00692CCB" w:rsidP="007E588E">
      <w:r>
        <w:separator/>
      </w:r>
    </w:p>
  </w:footnote>
  <w:footnote w:type="continuationSeparator" w:id="0">
    <w:p w14:paraId="3E4200C0" w14:textId="77777777" w:rsidR="00692CCB" w:rsidRDefault="00692CCB" w:rsidP="007E5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F04ED3" w14:paraId="1F12F281" w14:textId="77777777">
      <w:trPr>
        <w:trHeight w:val="288"/>
      </w:trPr>
      <w:tc>
        <w:tcPr>
          <w:tcW w:w="7513" w:type="dxa"/>
        </w:tcPr>
        <w:p w14:paraId="00B08322" w14:textId="77777777" w:rsidR="00F04ED3" w:rsidRDefault="00F04ED3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重邮-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>联想 移动互联网应用工程研究中心</w:t>
          </w:r>
        </w:p>
        <w:p w14:paraId="0EA3630E" w14:textId="77777777" w:rsidR="00F04ED3" w:rsidRDefault="00F04ED3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14:paraId="2D1BD04D" w14:textId="77777777" w:rsidR="00F04ED3" w:rsidRDefault="00F04ED3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" w:eastAsia="Arial Unicode MS" w:hAnsi="Arial" w:cs="Arial"/>
              <w:b/>
              <w:bCs/>
              <w:sz w:val="36"/>
              <w:szCs w:val="36"/>
            </w:rPr>
            <w:t>2019</w:t>
          </w:r>
        </w:p>
      </w:tc>
    </w:tr>
  </w:tbl>
  <w:p w14:paraId="34EDF680" w14:textId="77777777" w:rsidR="00F04ED3" w:rsidRDefault="00F04ED3">
    <w:pPr>
      <w:pStyle w:val="a7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0DCD29B" wp14:editId="02884700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4445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30F53"/>
    <w:multiLevelType w:val="hybridMultilevel"/>
    <w:tmpl w:val="3A4846BE"/>
    <w:lvl w:ilvl="0" w:tplc="B224A1CA">
      <w:start w:val="1"/>
      <w:numFmt w:val="decimal"/>
      <w:lvlText w:val="%1、"/>
      <w:lvlJc w:val="left"/>
      <w:pPr>
        <w:ind w:left="156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625E76"/>
    <w:multiLevelType w:val="singleLevel"/>
    <w:tmpl w:val="59625E7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79224C3"/>
    <w:multiLevelType w:val="hybridMultilevel"/>
    <w:tmpl w:val="B1A0E826"/>
    <w:lvl w:ilvl="0" w:tplc="7E70F7DE">
      <w:start w:val="1"/>
      <w:numFmt w:val="decimal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 w15:restartNumberingAfterBreak="0">
    <w:nsid w:val="77A07E8D"/>
    <w:multiLevelType w:val="multilevel"/>
    <w:tmpl w:val="5D30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C95"/>
    <w:rsid w:val="00015E99"/>
    <w:rsid w:val="000273F2"/>
    <w:rsid w:val="00037C07"/>
    <w:rsid w:val="00043CCC"/>
    <w:rsid w:val="00046D6A"/>
    <w:rsid w:val="0010458F"/>
    <w:rsid w:val="00122B92"/>
    <w:rsid w:val="00135370"/>
    <w:rsid w:val="00136E7D"/>
    <w:rsid w:val="00147936"/>
    <w:rsid w:val="001522F2"/>
    <w:rsid w:val="00172A27"/>
    <w:rsid w:val="00175726"/>
    <w:rsid w:val="001831EE"/>
    <w:rsid w:val="001B7777"/>
    <w:rsid w:val="00203370"/>
    <w:rsid w:val="00207A9E"/>
    <w:rsid w:val="00213038"/>
    <w:rsid w:val="002208DB"/>
    <w:rsid w:val="00225626"/>
    <w:rsid w:val="002757E3"/>
    <w:rsid w:val="00276042"/>
    <w:rsid w:val="002E713C"/>
    <w:rsid w:val="00303760"/>
    <w:rsid w:val="00355323"/>
    <w:rsid w:val="00384A74"/>
    <w:rsid w:val="003B28F6"/>
    <w:rsid w:val="0040013E"/>
    <w:rsid w:val="00416964"/>
    <w:rsid w:val="00424EF9"/>
    <w:rsid w:val="00426E20"/>
    <w:rsid w:val="0046695A"/>
    <w:rsid w:val="00473ECE"/>
    <w:rsid w:val="00482483"/>
    <w:rsid w:val="004C108B"/>
    <w:rsid w:val="004D4559"/>
    <w:rsid w:val="004E2F2C"/>
    <w:rsid w:val="00525C87"/>
    <w:rsid w:val="00532EBF"/>
    <w:rsid w:val="00556872"/>
    <w:rsid w:val="00563310"/>
    <w:rsid w:val="00565D7E"/>
    <w:rsid w:val="00571C87"/>
    <w:rsid w:val="00575A00"/>
    <w:rsid w:val="00593001"/>
    <w:rsid w:val="005E529F"/>
    <w:rsid w:val="00600B13"/>
    <w:rsid w:val="00605E58"/>
    <w:rsid w:val="006468E7"/>
    <w:rsid w:val="0065571C"/>
    <w:rsid w:val="00682157"/>
    <w:rsid w:val="00692CCB"/>
    <w:rsid w:val="006B6A15"/>
    <w:rsid w:val="006C0A41"/>
    <w:rsid w:val="006E32C6"/>
    <w:rsid w:val="006E3D54"/>
    <w:rsid w:val="007440A8"/>
    <w:rsid w:val="00755A1D"/>
    <w:rsid w:val="007636CD"/>
    <w:rsid w:val="007B17AE"/>
    <w:rsid w:val="007B2D5C"/>
    <w:rsid w:val="007E5616"/>
    <w:rsid w:val="007E588E"/>
    <w:rsid w:val="0080581D"/>
    <w:rsid w:val="00816C1A"/>
    <w:rsid w:val="00876F76"/>
    <w:rsid w:val="00877A9E"/>
    <w:rsid w:val="008829B2"/>
    <w:rsid w:val="008912CE"/>
    <w:rsid w:val="008A1197"/>
    <w:rsid w:val="008A75C6"/>
    <w:rsid w:val="008C1B65"/>
    <w:rsid w:val="008D544B"/>
    <w:rsid w:val="008E502D"/>
    <w:rsid w:val="008F354D"/>
    <w:rsid w:val="009179EC"/>
    <w:rsid w:val="009760C4"/>
    <w:rsid w:val="00980447"/>
    <w:rsid w:val="00986EA2"/>
    <w:rsid w:val="009A0602"/>
    <w:rsid w:val="009B78DF"/>
    <w:rsid w:val="00A03016"/>
    <w:rsid w:val="00A4289C"/>
    <w:rsid w:val="00A65DD5"/>
    <w:rsid w:val="00AC2408"/>
    <w:rsid w:val="00B208D2"/>
    <w:rsid w:val="00B5122E"/>
    <w:rsid w:val="00BC143E"/>
    <w:rsid w:val="00C158B3"/>
    <w:rsid w:val="00C34CA3"/>
    <w:rsid w:val="00C353DF"/>
    <w:rsid w:val="00C438F2"/>
    <w:rsid w:val="00C5103B"/>
    <w:rsid w:val="00C65240"/>
    <w:rsid w:val="00C65A10"/>
    <w:rsid w:val="00C72746"/>
    <w:rsid w:val="00C96A42"/>
    <w:rsid w:val="00CC014A"/>
    <w:rsid w:val="00D12DC2"/>
    <w:rsid w:val="00D44AA8"/>
    <w:rsid w:val="00D551FE"/>
    <w:rsid w:val="00D56C31"/>
    <w:rsid w:val="00D73905"/>
    <w:rsid w:val="00DB788F"/>
    <w:rsid w:val="00DF7B31"/>
    <w:rsid w:val="00E27446"/>
    <w:rsid w:val="00E410CC"/>
    <w:rsid w:val="00E57AD3"/>
    <w:rsid w:val="00E71BA9"/>
    <w:rsid w:val="00E71BD3"/>
    <w:rsid w:val="00E754C5"/>
    <w:rsid w:val="00E82C6F"/>
    <w:rsid w:val="00EA4FB0"/>
    <w:rsid w:val="00ED496F"/>
    <w:rsid w:val="00ED53E8"/>
    <w:rsid w:val="00F04ED3"/>
    <w:rsid w:val="00F26296"/>
    <w:rsid w:val="00F6052A"/>
    <w:rsid w:val="00F638A8"/>
    <w:rsid w:val="00FA6A9C"/>
    <w:rsid w:val="00FD307D"/>
    <w:rsid w:val="00FD7B26"/>
    <w:rsid w:val="00FE5638"/>
    <w:rsid w:val="3EEB12BB"/>
    <w:rsid w:val="66057AE0"/>
    <w:rsid w:val="6BDB3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DF2A5"/>
  <w15:docId w15:val="{F06F86EE-BA5F-45C8-8FCE-8B4BD89C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88E"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link w:val="40"/>
    <w:uiPriority w:val="9"/>
    <w:qFormat/>
    <w:rsid w:val="005E529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E588E"/>
    <w:rPr>
      <w:sz w:val="18"/>
      <w:szCs w:val="18"/>
    </w:rPr>
  </w:style>
  <w:style w:type="paragraph" w:styleId="a5">
    <w:name w:val="footer"/>
    <w:basedOn w:val="a"/>
    <w:link w:val="a6"/>
    <w:qFormat/>
    <w:rsid w:val="007E588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rsid w:val="007E588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批注框文本 字符"/>
    <w:link w:val="a3"/>
    <w:qFormat/>
    <w:rsid w:val="007E588E"/>
    <w:rPr>
      <w:kern w:val="2"/>
      <w:sz w:val="18"/>
      <w:szCs w:val="18"/>
    </w:rPr>
  </w:style>
  <w:style w:type="character" w:customStyle="1" w:styleId="a6">
    <w:name w:val="页脚 字符"/>
    <w:link w:val="a5"/>
    <w:qFormat/>
    <w:rsid w:val="007E588E"/>
    <w:rPr>
      <w:kern w:val="2"/>
      <w:sz w:val="18"/>
    </w:rPr>
  </w:style>
  <w:style w:type="character" w:customStyle="1" w:styleId="a8">
    <w:name w:val="页眉 字符"/>
    <w:link w:val="a7"/>
    <w:rsid w:val="007E588E"/>
    <w:rPr>
      <w:kern w:val="2"/>
      <w:sz w:val="18"/>
    </w:rPr>
  </w:style>
  <w:style w:type="paragraph" w:customStyle="1" w:styleId="1">
    <w:name w:val="列出段落1"/>
    <w:basedOn w:val="a"/>
    <w:qFormat/>
    <w:rsid w:val="007E588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353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5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53DF"/>
    <w:rPr>
      <w:rFonts w:ascii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C353DF"/>
  </w:style>
  <w:style w:type="character" w:customStyle="1" w:styleId="hljs-keyword">
    <w:name w:val="hljs-keyword"/>
    <w:basedOn w:val="a0"/>
    <w:rsid w:val="00C353DF"/>
  </w:style>
  <w:style w:type="character" w:customStyle="1" w:styleId="hljs-title">
    <w:name w:val="hljs-title"/>
    <w:basedOn w:val="a0"/>
    <w:rsid w:val="00C353DF"/>
  </w:style>
  <w:style w:type="character" w:customStyle="1" w:styleId="hljs-params">
    <w:name w:val="hljs-params"/>
    <w:basedOn w:val="a0"/>
    <w:rsid w:val="00C353DF"/>
  </w:style>
  <w:style w:type="character" w:customStyle="1" w:styleId="hljs-comment">
    <w:name w:val="hljs-comment"/>
    <w:basedOn w:val="a0"/>
    <w:rsid w:val="00C353DF"/>
  </w:style>
  <w:style w:type="character" w:customStyle="1" w:styleId="40">
    <w:name w:val="标题 4 字符"/>
    <w:basedOn w:val="a0"/>
    <w:link w:val="4"/>
    <w:uiPriority w:val="9"/>
    <w:rsid w:val="005E529F"/>
    <w:rPr>
      <w:rFonts w:ascii="宋体" w:hAnsi="宋体" w:cs="宋体"/>
      <w:b/>
      <w:bCs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80581D"/>
    <w:rPr>
      <w:color w:val="0000FF"/>
      <w:u w:val="single"/>
    </w:rPr>
  </w:style>
  <w:style w:type="paragraph" w:styleId="ab">
    <w:name w:val="List Paragraph"/>
    <w:basedOn w:val="a"/>
    <w:uiPriority w:val="99"/>
    <w:rsid w:val="00882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D\&#26085;&#24120;\&#24037;&#20316;&#24635;&#3246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930113-E898-4422-B2E7-8C89F103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9</Pages>
  <Words>514</Words>
  <Characters>2930</Characters>
  <Application>Microsoft Office Word</Application>
  <DocSecurity>0</DocSecurity>
  <Lines>24</Lines>
  <Paragraphs>6</Paragraphs>
  <ScaleCrop>false</ScaleCrop>
  <Company>Sky123.Org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NMID</dc:creator>
  <cp:lastModifiedBy>1984997880@qq.com</cp:lastModifiedBy>
  <cp:revision>2</cp:revision>
  <cp:lastPrinted>2013-11-29T09:06:00Z</cp:lastPrinted>
  <dcterms:created xsi:type="dcterms:W3CDTF">2020-07-03T04:03:00Z</dcterms:created>
  <dcterms:modified xsi:type="dcterms:W3CDTF">2020-07-03T04:03:00Z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